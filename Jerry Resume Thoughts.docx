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3D2BC" w14:textId="77777777" w:rsidR="00075E2D" w:rsidRDefault="00F06DD2">
      <w:pPr>
        <w:pStyle w:val="Heading1"/>
      </w:pPr>
      <w:r>
        <w:t>OBJECTIVE</w:t>
      </w:r>
    </w:p>
    <w:sdt>
      <w:sdtPr>
        <w:id w:val="9459735"/>
        <w:placeholder>
          <w:docPart w:val="908EF2BA0F00A644BE3A5AB58C42DDFB"/>
        </w:placeholder>
      </w:sdtPr>
      <w:sdtContent>
        <w:p w14:paraId="731841D2" w14:textId="77777777" w:rsidR="00075E2D" w:rsidRDefault="00F06DD2">
          <w:pPr>
            <w:pStyle w:val="BodyText"/>
          </w:pPr>
          <w:r>
            <w:t>You need something here (everyone has one). This is the “career summary” they were talking about. What job do you want? What makes you, Jeremiah Nofrada, really good for that job?</w:t>
          </w:r>
          <w:r w:rsidR="00C440F6">
            <w:t xml:space="preserve"> (Ask Jason what his says)</w:t>
          </w:r>
        </w:p>
      </w:sdtContent>
    </w:sdt>
    <w:p w14:paraId="04A21918" w14:textId="77777777" w:rsidR="00075E2D" w:rsidRDefault="00F06DD2">
      <w:pPr>
        <w:pStyle w:val="Heading1"/>
      </w:pPr>
      <w:r>
        <w:t>EDUCATION</w:t>
      </w:r>
    </w:p>
    <w:sdt>
      <w:sdtPr>
        <w:id w:val="9459739"/>
        <w:placeholder>
          <w:docPart w:val="B77D7FB2EE855C44A9279E3FA3A77A94"/>
        </w:placeholder>
      </w:sdtPr>
      <w:sdtEndPr>
        <w:rPr>
          <w:rFonts w:asciiTheme="minorHAnsi" w:eastAsiaTheme="minorEastAsia" w:hAnsiTheme="minorHAnsi" w:cstheme="minorBidi"/>
          <w:bCs w:val="0"/>
          <w:color w:val="auto"/>
          <w:sz w:val="20"/>
        </w:rPr>
      </w:sdtEndPr>
      <w:sdtContent>
        <w:p w14:paraId="59A94E50" w14:textId="77777777" w:rsidR="00F06DD2" w:rsidRDefault="00F06DD2">
          <w:pPr>
            <w:pStyle w:val="Heading2"/>
          </w:pPr>
          <w:r w:rsidRPr="00F06DD2">
            <w:rPr>
              <w:b/>
            </w:rPr>
            <w:t>New York University</w:t>
          </w:r>
          <w:r>
            <w:t xml:space="preserve"> – Tandon School of Engineering</w:t>
          </w:r>
        </w:p>
        <w:p w14:paraId="4F2E2D6D" w14:textId="77777777" w:rsidR="00075E2D" w:rsidRPr="00F06DD2" w:rsidRDefault="00F06DD2" w:rsidP="00F06DD2">
          <w:pPr>
            <w:pStyle w:val="BodyText"/>
          </w:pPr>
          <w:r>
            <w:t xml:space="preserve">Bachelor of Science: Computer Engineering </w:t>
          </w:r>
        </w:p>
      </w:sdtContent>
    </w:sdt>
    <w:p w14:paraId="39918AAF" w14:textId="77777777" w:rsidR="00075E2D" w:rsidRDefault="00F06DD2" w:rsidP="00F06DD2">
      <w:pPr>
        <w:pStyle w:val="ListBullet"/>
      </w:pPr>
      <w:sdt>
        <w:sdtPr>
          <w:id w:val="9459741"/>
          <w:placeholder>
            <w:docPart w:val="A281622545BFD24798EAFB76FA0D72BC"/>
          </w:placeholder>
        </w:sdtPr>
        <w:sdtContent>
          <w:r>
            <w:t>Selected Coursework: Computer Architecture, Operating Systems, Embedded Systems, Computer Networking, Data Structure and Algorithms, Circuitry and Electronics Design</w:t>
          </w:r>
        </w:sdtContent>
      </w:sdt>
      <w:r w:rsidR="00086D53">
        <w:tab/>
      </w:r>
    </w:p>
    <w:p w14:paraId="1F823E7B" w14:textId="77777777" w:rsidR="00F06DD2" w:rsidRDefault="00F06DD2" w:rsidP="00F06DD2">
      <w:pPr>
        <w:pStyle w:val="Heading1"/>
      </w:pPr>
      <w:r>
        <w:t>EXPERIENCE</w:t>
      </w:r>
    </w:p>
    <w:sdt>
      <w:sdtPr>
        <w:id w:val="9459748"/>
        <w:placeholder>
          <w:docPart w:val="A95396AC98A6E4488164AF2D70C53C93"/>
        </w:placeholder>
      </w:sdtPr>
      <w:sdtEndPr>
        <w:rPr>
          <w:rFonts w:asciiTheme="minorHAnsi" w:eastAsiaTheme="minorEastAsia" w:hAnsiTheme="minorHAnsi" w:cstheme="minorBidi"/>
          <w:bCs w:val="0"/>
          <w:color w:val="auto"/>
          <w:sz w:val="20"/>
          <w:szCs w:val="22"/>
        </w:rPr>
      </w:sdtEndPr>
      <w:sdtContent>
        <w:p w14:paraId="62A3C588" w14:textId="77777777" w:rsidR="00F06DD2" w:rsidRDefault="00F06DD2" w:rsidP="00F06DD2">
          <w:pPr>
            <w:pStyle w:val="Heading1"/>
          </w:pPr>
          <w:r>
            <w:t xml:space="preserve">Valiant Technology </w:t>
          </w:r>
        </w:p>
        <w:p w14:paraId="3FDDCBDF" w14:textId="77777777" w:rsidR="00075E2D" w:rsidRPr="00F06DD2" w:rsidRDefault="00F06DD2" w:rsidP="00F06DD2">
          <w:pPr>
            <w:pStyle w:val="BodyText"/>
          </w:pPr>
          <w:r>
            <w:t>Junior Technical Support Engineer (September 2017 – Present)</w:t>
          </w:r>
        </w:p>
      </w:sdtContent>
    </w:sdt>
    <w:sdt>
      <w:sdtPr>
        <w:id w:val="9459749"/>
        <w:placeholder>
          <w:docPart w:val="3CFC45A3B9880E4DAA2B564EC1B2CDF3"/>
        </w:placeholder>
      </w:sdtPr>
      <w:sdtContent>
        <w:p w14:paraId="3AE2FF35" w14:textId="77777777" w:rsidR="00F06DD2" w:rsidRDefault="00F06DD2" w:rsidP="00F06DD2">
          <w:pPr>
            <w:pStyle w:val="BodyText"/>
            <w:numPr>
              <w:ilvl w:val="0"/>
              <w:numId w:val="11"/>
            </w:numPr>
          </w:pPr>
          <w:r>
            <w:t xml:space="preserve">Resolved consumer problems in </w:t>
          </w:r>
          <w:r>
            <w:softHyphen/>
          </w:r>
          <w:r>
            <w:softHyphen/>
          </w:r>
          <w:r>
            <w:softHyphen/>
          </w:r>
          <w:r>
            <w:softHyphen/>
          </w:r>
          <w:r>
            <w:softHyphen/>
          </w:r>
          <w:r>
            <w:softHyphen/>
          </w:r>
          <w:r>
            <w:softHyphen/>
            <w:t>__________ areas by developing innovative solutions</w:t>
          </w:r>
        </w:p>
        <w:p w14:paraId="31655BE3" w14:textId="77777777" w:rsidR="00F06DD2" w:rsidRDefault="00F06DD2" w:rsidP="00F06DD2">
          <w:pPr>
            <w:pStyle w:val="BodyText"/>
            <w:numPr>
              <w:ilvl w:val="0"/>
              <w:numId w:val="11"/>
            </w:numPr>
          </w:pPr>
          <w:r>
            <w:t>Created an automation system with</w:t>
          </w:r>
          <w:r w:rsidR="00555EC3">
            <w:t>in the company to reduce problem-to-</w:t>
          </w:r>
          <w:r>
            <w:t>solution turnaround by 80%</w:t>
          </w:r>
        </w:p>
        <w:p w14:paraId="1882DFD2" w14:textId="77777777" w:rsidR="00555EC3" w:rsidRDefault="00F06DD2" w:rsidP="00F06DD2">
          <w:pPr>
            <w:pStyle w:val="BodyText"/>
            <w:numPr>
              <w:ilvl w:val="0"/>
              <w:numId w:val="11"/>
            </w:numPr>
          </w:pPr>
          <w:r>
            <w:t>Integrated backup deplo</w:t>
          </w:r>
          <w:r w:rsidR="00FD4176">
            <w:t>yment using Datto Backup Cert (not sure if this makes sense because I don’t speak this language but we can discuss)</w:t>
          </w:r>
        </w:p>
        <w:p w14:paraId="6FD13249" w14:textId="77777777" w:rsidR="00075E2D" w:rsidRDefault="00555EC3" w:rsidP="00F06DD2">
          <w:pPr>
            <w:pStyle w:val="BodyText"/>
            <w:numPr>
              <w:ilvl w:val="0"/>
              <w:numId w:val="11"/>
            </w:numPr>
          </w:pPr>
          <w:r>
            <w:t>**Did you do anything else that possibly saved money or time for Valiant?</w:t>
          </w:r>
          <w:r w:rsidR="00C440F6">
            <w:t xml:space="preserve"> Or showed leadership or initiative?</w:t>
          </w:r>
          <w:r>
            <w:t xml:space="preserve"> **</w:t>
          </w:r>
        </w:p>
      </w:sdtContent>
    </w:sdt>
    <w:p w14:paraId="478300CC" w14:textId="77777777" w:rsidR="00FD4176" w:rsidRDefault="00FD4176" w:rsidP="00FD4176">
      <w:pPr>
        <w:pStyle w:val="Heading1"/>
      </w:pPr>
      <w:r>
        <w:t xml:space="preserve"> NYU Resource Center</w:t>
      </w:r>
    </w:p>
    <w:p w14:paraId="07C269B4" w14:textId="77777777" w:rsidR="00075E2D" w:rsidRDefault="00FD4176">
      <w:pPr>
        <w:pStyle w:val="BodyText"/>
      </w:pPr>
      <w:r>
        <w:t>Computer Science Tutor (September 2014 – May 2017)</w:t>
      </w:r>
    </w:p>
    <w:p w14:paraId="485DDED4" w14:textId="77777777" w:rsidR="00FD4176" w:rsidRDefault="00FD4176" w:rsidP="00FD4176">
      <w:pPr>
        <w:pStyle w:val="BodyText"/>
        <w:numPr>
          <w:ilvl w:val="0"/>
          <w:numId w:val="12"/>
        </w:numPr>
      </w:pPr>
      <w:r>
        <w:t>I</w:t>
      </w:r>
      <w:r w:rsidR="00C440F6">
        <w:t>ncreased students’ confidence and</w:t>
      </w:r>
      <w:bookmarkStart w:id="0" w:name="_GoBack"/>
      <w:bookmarkEnd w:id="0"/>
      <w:r>
        <w:t xml:space="preserve"> ability, demonstrated through high levels of retention</w:t>
      </w:r>
    </w:p>
    <w:p w14:paraId="543A4CF2" w14:textId="77777777" w:rsidR="00555EC3" w:rsidRDefault="00555EC3" w:rsidP="00FD4176">
      <w:pPr>
        <w:pStyle w:val="BodyText"/>
        <w:numPr>
          <w:ilvl w:val="0"/>
          <w:numId w:val="12"/>
        </w:numPr>
      </w:pPr>
      <w:r>
        <w:t>Coursework included (specific topics, courses, grade levels, etc.)</w:t>
      </w:r>
    </w:p>
    <w:p w14:paraId="5BA6C943" w14:textId="77777777" w:rsidR="00075E2D" w:rsidRDefault="00555EC3">
      <w:pPr>
        <w:pStyle w:val="Heading1"/>
      </w:pPr>
      <w:r>
        <w:t>SKILLS</w:t>
      </w:r>
    </w:p>
    <w:sdt>
      <w:sdtPr>
        <w:id w:val="9459754"/>
        <w:placeholder>
          <w:docPart w:val="CDC224AEAD2C964AAEED6AEEE256CA05"/>
        </w:placeholder>
      </w:sdtPr>
      <w:sdtContent>
        <w:p w14:paraId="2883F804" w14:textId="77777777" w:rsidR="00555EC3" w:rsidRDefault="00555EC3" w:rsidP="00555EC3">
          <w:pPr>
            <w:pStyle w:val="BodyText"/>
            <w:numPr>
              <w:ilvl w:val="0"/>
              <w:numId w:val="13"/>
            </w:numPr>
          </w:pPr>
          <w:r>
            <w:t>Programming Lanuages: Python, C++</w:t>
          </w:r>
        </w:p>
        <w:p w14:paraId="69CE81C6" w14:textId="77777777" w:rsidR="00555EC3" w:rsidRDefault="00555EC3" w:rsidP="00555EC3">
          <w:pPr>
            <w:pStyle w:val="BodyText"/>
            <w:numPr>
              <w:ilvl w:val="0"/>
              <w:numId w:val="13"/>
            </w:numPr>
          </w:pPr>
          <w:r>
            <w:t>Architecture: x86 and x64 Assembly, MIPS, FPGA</w:t>
          </w:r>
        </w:p>
        <w:p w14:paraId="32557E58" w14:textId="77777777" w:rsidR="00075E2D" w:rsidRDefault="00555EC3" w:rsidP="00555EC3">
          <w:pPr>
            <w:pStyle w:val="BodyText"/>
            <w:numPr>
              <w:ilvl w:val="0"/>
              <w:numId w:val="13"/>
            </w:numPr>
          </w:pPr>
          <w:r>
            <w:t>Circuit and Electronics Design</w:t>
          </w:r>
        </w:p>
      </w:sdtContent>
    </w:sdt>
    <w:p w14:paraId="14DCC1A6" w14:textId="77777777" w:rsidR="00075E2D" w:rsidRDefault="00075E2D"/>
    <w:sectPr w:rsidR="00075E2D"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6F653" w14:textId="77777777" w:rsidR="00555EC3" w:rsidRDefault="00555EC3">
      <w:pPr>
        <w:spacing w:line="240" w:lineRule="auto"/>
      </w:pPr>
      <w:r>
        <w:separator/>
      </w:r>
    </w:p>
  </w:endnote>
  <w:endnote w:type="continuationSeparator" w:id="0">
    <w:p w14:paraId="581B6FEB" w14:textId="77777777" w:rsidR="00555EC3" w:rsidRDefault="00555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96B5" w14:textId="77777777" w:rsidR="00555EC3" w:rsidRDefault="00555EC3">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DC250" w14:textId="77777777" w:rsidR="00555EC3" w:rsidRDefault="00555EC3">
      <w:pPr>
        <w:spacing w:line="240" w:lineRule="auto"/>
      </w:pPr>
      <w:r>
        <w:separator/>
      </w:r>
    </w:p>
  </w:footnote>
  <w:footnote w:type="continuationSeparator" w:id="0">
    <w:p w14:paraId="4D1CCC52" w14:textId="77777777" w:rsidR="00555EC3" w:rsidRDefault="00555E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55EC3" w14:paraId="022E004F" w14:textId="77777777">
      <w:tc>
        <w:tcPr>
          <w:tcW w:w="8298" w:type="dxa"/>
          <w:vAlign w:val="center"/>
        </w:tcPr>
        <w:p w14:paraId="6031BEE5" w14:textId="77777777" w:rsidR="00555EC3" w:rsidRDefault="00555EC3">
          <w:pPr>
            <w:pStyle w:val="Title"/>
          </w:pPr>
        </w:p>
      </w:tc>
      <w:tc>
        <w:tcPr>
          <w:tcW w:w="2718" w:type="dxa"/>
          <w:vAlign w:val="center"/>
        </w:tcPr>
        <w:p w14:paraId="6F754D93" w14:textId="77777777" w:rsidR="00555EC3" w:rsidRDefault="00555EC3">
          <w:pPr>
            <w:pStyle w:val="Boxes"/>
          </w:pPr>
          <w:r>
            <w:rPr>
              <w:noProof/>
            </w:rPr>
            <w:drawing>
              <wp:inline distT="0" distB="0" distL="0" distR="0" wp14:anchorId="6E222293" wp14:editId="2E955FE2">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38C2BF5" wp14:editId="237F1B1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E3F06F6" wp14:editId="32FB01C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27F22A7" wp14:editId="42613CD4">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7677AE4" wp14:editId="47E2498E">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9CE8C93" w14:textId="77777777" w:rsidR="00555EC3" w:rsidRDefault="00555E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55EC3" w14:paraId="0A64CBC2" w14:textId="77777777">
      <w:tc>
        <w:tcPr>
          <w:tcW w:w="8298" w:type="dxa"/>
          <w:vAlign w:val="center"/>
        </w:tcPr>
        <w:p w14:paraId="123720C1" w14:textId="77777777" w:rsidR="00555EC3" w:rsidRDefault="00555EC3" w:rsidP="00F06DD2">
          <w:pPr>
            <w:pStyle w:val="Title"/>
          </w:pPr>
          <w:r>
            <w:t xml:space="preserve">Jeremiah Nofrada </w:t>
          </w:r>
        </w:p>
      </w:tc>
      <w:tc>
        <w:tcPr>
          <w:tcW w:w="2718" w:type="dxa"/>
          <w:vAlign w:val="center"/>
        </w:tcPr>
        <w:p w14:paraId="67F057CA" w14:textId="77777777" w:rsidR="00555EC3" w:rsidRDefault="00555EC3">
          <w:pPr>
            <w:pStyle w:val="Boxes"/>
          </w:pPr>
          <w:r>
            <w:rPr>
              <w:noProof/>
            </w:rPr>
            <w:drawing>
              <wp:inline distT="0" distB="0" distL="0" distR="0" wp14:anchorId="4F2CA66D" wp14:editId="7EF97544">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314B175" wp14:editId="0BE8A3CF">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6E0E88E" wp14:editId="2D467DCF">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455292C" wp14:editId="52192E96">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B1D13C6" wp14:editId="158C6042">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7E9901E" w14:textId="77777777" w:rsidR="00555EC3" w:rsidRDefault="00555EC3">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C440F6">
      <w:rPr>
        <w:noProof/>
      </w:rPr>
      <w:instrText>[Street Address]</w:instrText>
    </w:r>
    <w:r>
      <w:fldChar w:fldCharType="end"/>
    </w:r>
    <w:r>
      <w:instrText xml:space="preserve"> \* MERGEFORMAT</w:instrText>
    </w:r>
    <w:r>
      <w:fldChar w:fldCharType="separate"/>
    </w:r>
    <w:r w:rsidR="00C440F6">
      <w:t>[Street Address]</w:t>
    </w:r>
    <w:r>
      <w:fldChar w:fldCharType="end"/>
    </w:r>
    <w:r>
      <w:t xml:space="preserve"> </w:t>
    </w:r>
    <w:r>
      <w:sym w:font="Wingdings 2" w:char="F097"/>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Cs/>
      </w:rPr>
      <w:instrText>Error! Bookmark not defined.</w:instrText>
    </w:r>
    <w:r>
      <w:fldChar w:fldCharType="end"/>
    </w:r>
    <w:r>
      <w:fldChar w:fldCharType="separate"/>
    </w:r>
    <w:r w:rsidR="00C440F6">
      <w:rPr>
        <w:noProof/>
      </w:rPr>
      <w:instrText>[City]</w:instrText>
    </w:r>
    <w:r>
      <w:fldChar w:fldCharType="end"/>
    </w:r>
    <w:r>
      <w:instrText xml:space="preserve"> \* MERGEFORMAT</w:instrText>
    </w:r>
    <w:r>
      <w:fldChar w:fldCharType="separate"/>
    </w:r>
    <w:r w:rsidR="00C440F6">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Cs/>
      </w:rPr>
      <w:instrText>Error! Bookmark not defined.</w:instrText>
    </w:r>
    <w:r>
      <w:fldChar w:fldCharType="end"/>
    </w:r>
    <w:r>
      <w:fldChar w:fldCharType="separate"/>
    </w:r>
    <w:r w:rsidR="00C440F6">
      <w:rPr>
        <w:noProof/>
      </w:rPr>
      <w:instrText>[State]</w:instrText>
    </w:r>
    <w:r>
      <w:fldChar w:fldCharType="end"/>
    </w:r>
    <w:r>
      <w:instrText xml:space="preserve"> \* MERGEFORMAT</w:instrText>
    </w:r>
    <w:r>
      <w:fldChar w:fldCharType="separate"/>
    </w:r>
    <w:r w:rsidR="00C440F6">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Cs/>
      </w:rPr>
      <w:instrText>Error! Bookmark not defined.</w:instrText>
    </w:r>
    <w:r>
      <w:fldChar w:fldCharType="end"/>
    </w:r>
    <w:r>
      <w:fldChar w:fldCharType="separate"/>
    </w:r>
    <w:r w:rsidR="00C440F6">
      <w:rPr>
        <w:noProof/>
      </w:rPr>
      <w:instrText>[Postal Code]</w:instrText>
    </w:r>
    <w:r>
      <w:fldChar w:fldCharType="end"/>
    </w:r>
    <w:r>
      <w:instrText xml:space="preserve"> \* MERGEFORMAT</w:instrText>
    </w:r>
    <w:r>
      <w:fldChar w:fldCharType="separate"/>
    </w:r>
    <w:r w:rsidR="00C440F6">
      <w:t>[Postal Code]</w:t>
    </w:r>
    <w:r>
      <w:fldChar w:fldCharType="end"/>
    </w:r>
    <w:r>
      <w:t xml:space="preserve"> </w:t>
    </w:r>
    <w:r>
      <w:sym w:font="Wingdings 2" w:char="F097"/>
    </w:r>
    <w:r>
      <w:t xml:space="preserve"> 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Cs/>
      </w:rPr>
      <w:instrText>Error! Bookmark not defined.</w:instrText>
    </w:r>
    <w:r>
      <w:fldChar w:fldCharType="end"/>
    </w:r>
    <w:r>
      <w:fldChar w:fldCharType="separate"/>
    </w:r>
    <w:r w:rsidR="00C440F6">
      <w:rPr>
        <w:noProof/>
      </w:rPr>
      <w:instrText>[Your Phone]</w:instrText>
    </w:r>
    <w:r>
      <w:fldChar w:fldCharType="end"/>
    </w:r>
    <w:r>
      <w:instrText xml:space="preserve"> \* MERGEFORMAT</w:instrText>
    </w:r>
    <w:r>
      <w:fldChar w:fldCharType="separate"/>
    </w:r>
    <w:r w:rsidR="00C440F6">
      <w:t>[Your Phone]</w:t>
    </w:r>
    <w:r>
      <w:fldChar w:fldCharType="end"/>
    </w:r>
    <w:r>
      <w:t xml:space="preserve"> </w:t>
    </w:r>
    <w:r>
      <w:sym w:font="Wingdings 2" w:char="F097"/>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Cs/>
      </w:rPr>
      <w:instrText>Error! Bookmark not defined.</w:instrText>
    </w:r>
    <w:r>
      <w:fldChar w:fldCharType="end"/>
    </w:r>
    <w:r>
      <w:fldChar w:fldCharType="separate"/>
    </w:r>
    <w:r w:rsidR="00C440F6">
      <w:rPr>
        <w:noProof/>
      </w:rPr>
      <w:instrText>[Your Fax]</w:instrText>
    </w:r>
    <w:r>
      <w:fldChar w:fldCharType="end"/>
    </w:r>
    <w:r>
      <w:instrText xml:space="preserve"> \* MERGEFORMAT</w:instrText>
    </w:r>
    <w:r>
      <w:fldChar w:fldCharType="separate"/>
    </w:r>
    <w:r w:rsidR="00C440F6">
      <w:t>[Your Fax]</w:t>
    </w:r>
    <w:r>
      <w:fldChar w:fldCharType="end"/>
    </w:r>
    <w:r>
      <w:t xml:space="preserve">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Cs/>
      </w:rPr>
      <w:instrText>Error! Bookmark not defined.</w:instrText>
    </w:r>
    <w:r>
      <w:fldChar w:fldCharType="end"/>
    </w:r>
    <w:r>
      <w:fldChar w:fldCharType="separate"/>
    </w:r>
    <w:r w:rsidR="00C440F6">
      <w:rPr>
        <w:noProof/>
      </w:rPr>
      <w:instrText>[Your E-Mail]</w:instrText>
    </w:r>
    <w:r>
      <w:fldChar w:fldCharType="end"/>
    </w:r>
    <w:r>
      <w:instrText xml:space="preserve"> \* MERGEFORMAT</w:instrText>
    </w:r>
    <w:r>
      <w:fldChar w:fldCharType="separate"/>
    </w:r>
    <w:r w:rsidR="00C440F6">
      <w:t>[Your E-Mail]</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F8708A9"/>
    <w:multiLevelType w:val="hybridMultilevel"/>
    <w:tmpl w:val="DDB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718F3"/>
    <w:multiLevelType w:val="hybridMultilevel"/>
    <w:tmpl w:val="C49A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540D0"/>
    <w:multiLevelType w:val="hybridMultilevel"/>
    <w:tmpl w:val="3BC8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06DD2"/>
    <w:rsid w:val="00075E2D"/>
    <w:rsid w:val="00086D53"/>
    <w:rsid w:val="003D270A"/>
    <w:rsid w:val="004E3669"/>
    <w:rsid w:val="00555EC3"/>
    <w:rsid w:val="008A1340"/>
    <w:rsid w:val="00974B9C"/>
    <w:rsid w:val="009C3EF2"/>
    <w:rsid w:val="00BE2BC8"/>
    <w:rsid w:val="00C440F6"/>
    <w:rsid w:val="00C87FD5"/>
    <w:rsid w:val="00D548A5"/>
    <w:rsid w:val="00F06DD2"/>
    <w:rsid w:val="00FA00F5"/>
    <w:rsid w:val="00FD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F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DC224AEAD2C964AAEED6AEEE256CA05">
    <w:name w:val="CDC224AEAD2C964AAEED6AEEE256CA05"/>
    <w:rsid w:val="00F06DD2"/>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DC224AEAD2C964AAEED6AEEE256CA05">
    <w:name w:val="CDC224AEAD2C964AAEED6AEEE256CA05"/>
    <w:rsid w:val="00F06DD2"/>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8EF2BA0F00A644BE3A5AB58C42DDFB"/>
        <w:category>
          <w:name w:val="General"/>
          <w:gallery w:val="placeholder"/>
        </w:category>
        <w:types>
          <w:type w:val="bbPlcHdr"/>
        </w:types>
        <w:behaviors>
          <w:behavior w:val="content"/>
        </w:behaviors>
        <w:guid w:val="{929CE956-C720-6A4A-B820-54ECD5B26628}"/>
      </w:docPartPr>
      <w:docPartBody>
        <w:p w:rsidR="00000000" w:rsidRDefault="005619AC">
          <w:pPr>
            <w:pStyle w:val="908EF2BA0F00A644BE3A5AB58C42DDF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77D7FB2EE855C44A9279E3FA3A77A94"/>
        <w:category>
          <w:name w:val="General"/>
          <w:gallery w:val="placeholder"/>
        </w:category>
        <w:types>
          <w:type w:val="bbPlcHdr"/>
        </w:types>
        <w:behaviors>
          <w:behavior w:val="content"/>
        </w:behaviors>
        <w:guid w:val="{50A96278-BF29-1742-A0F0-39E0ABA56F4C}"/>
      </w:docPartPr>
      <w:docPartBody>
        <w:p w:rsidR="00000000" w:rsidRDefault="005619AC">
          <w:pPr>
            <w:pStyle w:val="B77D7FB2EE855C44A9279E3FA3A77A94"/>
          </w:pPr>
          <w:r>
            <w:t>Lorem ipsum dolor</w:t>
          </w:r>
        </w:p>
      </w:docPartBody>
    </w:docPart>
    <w:docPart>
      <w:docPartPr>
        <w:name w:val="A281622545BFD24798EAFB76FA0D72BC"/>
        <w:category>
          <w:name w:val="General"/>
          <w:gallery w:val="placeholder"/>
        </w:category>
        <w:types>
          <w:type w:val="bbPlcHdr"/>
        </w:types>
        <w:behaviors>
          <w:behavior w:val="content"/>
        </w:behaviors>
        <w:guid w:val="{8F376A2B-0B7C-D04F-AF40-30BAE433A4D1}"/>
      </w:docPartPr>
      <w:docPartBody>
        <w:p w:rsidR="005619AC" w:rsidRDefault="005619AC">
          <w:pPr>
            <w:pStyle w:val="ListBullet"/>
          </w:pPr>
          <w:r>
            <w:t>Etiam cursus suscipit enim. Nulla facilisi. Integer eleifend diam eu diam. Donec dapibus enim sollicitudin nulla. Nam hendrerit. Nunc id nisi. Curabitur sed neque. Pellentesque placerat consequat pede.</w:t>
          </w:r>
        </w:p>
        <w:p w:rsidR="005619AC" w:rsidRDefault="005619AC">
          <w:pPr>
            <w:pStyle w:val="ListBullet"/>
          </w:pPr>
          <w:r>
            <w:t>Nullam dapibus elementum metus. Aenean libero sem, commodo euismod, imperdiet et, molestie vel, neque. Duis nec sapien eu pede consectetuer placerat.</w:t>
          </w:r>
        </w:p>
        <w:p w:rsidR="00000000" w:rsidRDefault="005619AC">
          <w:pPr>
            <w:pStyle w:val="A281622545BFD24798EAFB76FA0D72BC"/>
          </w:pPr>
          <w:r>
            <w:t>Pellentesque interdum, tellus non consectetuer mattis, lectus eros volutpat nunc, auctor nonummy nulla lectus nec tellus. Aliquam hendrerit lorem vulputate turpis.</w:t>
          </w:r>
        </w:p>
      </w:docPartBody>
    </w:docPart>
    <w:docPart>
      <w:docPartPr>
        <w:name w:val="A95396AC98A6E4488164AF2D70C53C93"/>
        <w:category>
          <w:name w:val="General"/>
          <w:gallery w:val="placeholder"/>
        </w:category>
        <w:types>
          <w:type w:val="bbPlcHdr"/>
        </w:types>
        <w:behaviors>
          <w:behavior w:val="content"/>
        </w:behaviors>
        <w:guid w:val="{A058C9B9-8023-CD48-A3AB-6F31D524D697}"/>
      </w:docPartPr>
      <w:docPartBody>
        <w:p w:rsidR="00000000" w:rsidRDefault="005619AC">
          <w:pPr>
            <w:pStyle w:val="A95396AC98A6E4488164AF2D70C53C93"/>
          </w:pPr>
          <w:r>
            <w:t>Aliquam dapibus.</w:t>
          </w:r>
        </w:p>
      </w:docPartBody>
    </w:docPart>
    <w:docPart>
      <w:docPartPr>
        <w:name w:val="3CFC45A3B9880E4DAA2B564EC1B2CDF3"/>
        <w:category>
          <w:name w:val="General"/>
          <w:gallery w:val="placeholder"/>
        </w:category>
        <w:types>
          <w:type w:val="bbPlcHdr"/>
        </w:types>
        <w:behaviors>
          <w:behavior w:val="content"/>
        </w:behaviors>
        <w:guid w:val="{511E3551-84EB-794A-81AB-7EBDE08F1302}"/>
      </w:docPartPr>
      <w:docPartBody>
        <w:p w:rsidR="00000000" w:rsidRDefault="005619AC">
          <w:pPr>
            <w:pStyle w:val="3CFC45A3B9880E4DAA2B564EC1B2CD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DC224AEAD2C964AAEED6AEEE256CA05"/>
        <w:category>
          <w:name w:val="General"/>
          <w:gallery w:val="placeholder"/>
        </w:category>
        <w:types>
          <w:type w:val="bbPlcHdr"/>
        </w:types>
        <w:behaviors>
          <w:behavior w:val="content"/>
        </w:behaviors>
        <w:guid w:val="{8B8D4C4D-8F8E-9646-AFCB-40F3597A57AA}"/>
      </w:docPartPr>
      <w:docPartBody>
        <w:p w:rsidR="00000000" w:rsidRDefault="005619AC">
          <w:pPr>
            <w:pStyle w:val="CDC224AEAD2C964AAEED6AEEE256CA0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08EF2BA0F00A644BE3A5AB58C42DDFB">
    <w:name w:val="908EF2BA0F00A644BE3A5AB58C42DDFB"/>
  </w:style>
  <w:style w:type="paragraph" w:customStyle="1" w:styleId="B77D7FB2EE855C44A9279E3FA3A77A94">
    <w:name w:val="B77D7FB2EE855C44A9279E3FA3A77A9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281622545BFD24798EAFB76FA0D72BC">
    <w:name w:val="A281622545BFD24798EAFB76FA0D72BC"/>
  </w:style>
  <w:style w:type="paragraph" w:customStyle="1" w:styleId="A741A694CB2D944F9C0BDAAFBFABD423">
    <w:name w:val="A741A694CB2D944F9C0BDAAFBFABD423"/>
  </w:style>
  <w:style w:type="paragraph" w:customStyle="1" w:styleId="C8C374148C985544843F19C3EB06514D">
    <w:name w:val="C8C374148C985544843F19C3EB06514D"/>
  </w:style>
  <w:style w:type="paragraph" w:customStyle="1" w:styleId="A95396AC98A6E4488164AF2D70C53C93">
    <w:name w:val="A95396AC98A6E4488164AF2D70C53C93"/>
  </w:style>
  <w:style w:type="paragraph" w:customStyle="1" w:styleId="3CFC45A3B9880E4DAA2B564EC1B2CDF3">
    <w:name w:val="3CFC45A3B9880E4DAA2B564EC1B2CDF3"/>
  </w:style>
  <w:style w:type="paragraph" w:customStyle="1" w:styleId="8D13D1D81C2A0C4D9FB560D21F12B4BD">
    <w:name w:val="8D13D1D81C2A0C4D9FB560D21F12B4BD"/>
  </w:style>
  <w:style w:type="paragraph" w:customStyle="1" w:styleId="52491C947911F34B939F030C2E82D7A3">
    <w:name w:val="52491C947911F34B939F030C2E82D7A3"/>
  </w:style>
  <w:style w:type="paragraph" w:customStyle="1" w:styleId="CDC224AEAD2C964AAEED6AEEE256CA05">
    <w:name w:val="CDC224AEAD2C964AAEED6AEEE256CA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08EF2BA0F00A644BE3A5AB58C42DDFB">
    <w:name w:val="908EF2BA0F00A644BE3A5AB58C42DDFB"/>
  </w:style>
  <w:style w:type="paragraph" w:customStyle="1" w:styleId="B77D7FB2EE855C44A9279E3FA3A77A94">
    <w:name w:val="B77D7FB2EE855C44A9279E3FA3A77A94"/>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281622545BFD24798EAFB76FA0D72BC">
    <w:name w:val="A281622545BFD24798EAFB76FA0D72BC"/>
  </w:style>
  <w:style w:type="paragraph" w:customStyle="1" w:styleId="A741A694CB2D944F9C0BDAAFBFABD423">
    <w:name w:val="A741A694CB2D944F9C0BDAAFBFABD423"/>
  </w:style>
  <w:style w:type="paragraph" w:customStyle="1" w:styleId="C8C374148C985544843F19C3EB06514D">
    <w:name w:val="C8C374148C985544843F19C3EB06514D"/>
  </w:style>
  <w:style w:type="paragraph" w:customStyle="1" w:styleId="A95396AC98A6E4488164AF2D70C53C93">
    <w:name w:val="A95396AC98A6E4488164AF2D70C53C93"/>
  </w:style>
  <w:style w:type="paragraph" w:customStyle="1" w:styleId="3CFC45A3B9880E4DAA2B564EC1B2CDF3">
    <w:name w:val="3CFC45A3B9880E4DAA2B564EC1B2CDF3"/>
  </w:style>
  <w:style w:type="paragraph" w:customStyle="1" w:styleId="8D13D1D81C2A0C4D9FB560D21F12B4BD">
    <w:name w:val="8D13D1D81C2A0C4D9FB560D21F12B4BD"/>
  </w:style>
  <w:style w:type="paragraph" w:customStyle="1" w:styleId="52491C947911F34B939F030C2E82D7A3">
    <w:name w:val="52491C947911F34B939F030C2E82D7A3"/>
  </w:style>
  <w:style w:type="paragraph" w:customStyle="1" w:styleId="CDC224AEAD2C964AAEED6AEEE256CA05">
    <w:name w:val="CDC224AEAD2C964AAEED6AEEE256C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42</TotalTime>
  <Pages>1</Pages>
  <Words>205</Words>
  <Characters>1172</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1375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DiBart</dc:creator>
  <cp:keywords/>
  <dc:description/>
  <cp:lastModifiedBy>Patricia DiBart</cp:lastModifiedBy>
  <cp:revision>2</cp:revision>
  <dcterms:created xsi:type="dcterms:W3CDTF">2019-10-18T22:10:00Z</dcterms:created>
  <dcterms:modified xsi:type="dcterms:W3CDTF">2019-10-18T22:54:00Z</dcterms:modified>
  <cp:category/>
</cp:coreProperties>
</file>