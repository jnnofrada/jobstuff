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58736F79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0BB46E55" w14:textId="77777777" w:rsidR="00692703" w:rsidRPr="007233B0" w:rsidRDefault="007233B0" w:rsidP="007233B0">
            <w:pPr>
              <w:pStyle w:val="Title"/>
            </w:pPr>
            <w:r w:rsidRPr="007233B0">
              <w:t>Jeremiah</w:t>
            </w:r>
            <w:r w:rsidR="00692703" w:rsidRPr="007233B0">
              <w:t xml:space="preserve"> </w:t>
            </w:r>
            <w:r w:rsidRPr="007233B0">
              <w:rPr>
                <w:rStyle w:val="IntenseEmphasis"/>
                <w:b w:val="0"/>
                <w:iCs w:val="0"/>
                <w:color w:val="595959" w:themeColor="text1" w:themeTint="A6"/>
              </w:rPr>
              <w:t>Nofrada</w:t>
            </w:r>
          </w:p>
          <w:p w14:paraId="23F959EB" w14:textId="3ECAE08B" w:rsidR="00692703" w:rsidRPr="00CF1A49" w:rsidRDefault="00283016" w:rsidP="00913946">
            <w:pPr>
              <w:pStyle w:val="ContactInfo"/>
              <w:contextualSpacing w:val="0"/>
            </w:pPr>
            <w:r>
              <w:t>1803 Atlantic Ave. Apt 3 Brooklyn, NY 11233</w:t>
            </w:r>
          </w:p>
          <w:p w14:paraId="2FFB5833" w14:textId="51798BD6" w:rsidR="00692703" w:rsidRPr="00CF1A49" w:rsidRDefault="00D01CDE" w:rsidP="00913946">
            <w:pPr>
              <w:pStyle w:val="ContactInfoEmphasis"/>
              <w:contextualSpacing w:val="0"/>
            </w:pPr>
            <w:r>
              <w:t>jnnofrada@gmail.com</w:t>
            </w:r>
            <w:r w:rsidR="00692703" w:rsidRPr="00CF1A49">
              <w:t xml:space="preserve"> </w:t>
            </w:r>
            <w:r w:rsidR="001436C3">
              <w:sym w:font="Symbol" w:char="F0B7"/>
            </w:r>
            <w:r w:rsidR="001436C3">
              <w:t xml:space="preserve"> 267.401.9894 </w:t>
            </w:r>
            <w:r w:rsidR="001436C3">
              <w:sym w:font="Symbol" w:char="F0B7"/>
            </w:r>
            <w:r w:rsidR="001436C3">
              <w:t xml:space="preserve"> </w:t>
            </w:r>
            <w:bookmarkStart w:id="0" w:name="_GoBack"/>
            <w:bookmarkEnd w:id="0"/>
          </w:p>
        </w:tc>
      </w:tr>
      <w:tr w:rsidR="009571D8" w:rsidRPr="00CF1A49" w14:paraId="545374D6" w14:textId="77777777" w:rsidTr="00692703">
        <w:tc>
          <w:tcPr>
            <w:tcW w:w="9360" w:type="dxa"/>
            <w:tcMar>
              <w:top w:w="432" w:type="dxa"/>
            </w:tcMar>
          </w:tcPr>
          <w:sdt>
            <w:sdtPr>
              <w:alias w:val="Education:"/>
              <w:tag w:val="Education:"/>
              <w:id w:val="-1908763273"/>
              <w:placeholder>
                <w:docPart w:val="5AF3568DBAAC4618B01F1010C4E7A4FA"/>
              </w:placeholder>
              <w:temporary/>
              <w:showingPlcHdr/>
              <w15:appearance w15:val="hidden"/>
            </w:sdtPr>
            <w:sdtEndPr/>
            <w:sdtContent>
              <w:p w14:paraId="5F8851B7" w14:textId="77777777" w:rsidR="0036240A" w:rsidRPr="00CF1A49" w:rsidRDefault="0036240A" w:rsidP="0036240A">
                <w:pPr>
                  <w:pStyle w:val="Heading1"/>
                  <w:outlineLvl w:val="0"/>
                </w:pPr>
                <w:r w:rsidRPr="00CF1A49">
                  <w:t>Education</w:t>
                </w:r>
              </w:p>
            </w:sdtContent>
          </w:sdt>
          <w:tbl>
            <w:tblPr>
              <w:tblStyle w:val="TableGrid"/>
              <w:tblW w:w="4897" w:type="pct"/>
              <w:tblInd w:w="72" w:type="dxa"/>
              <w:tblBorders>
                <w:left w:val="dotted" w:sz="18" w:space="0" w:color="BFBFBF" w:themeColor="background1" w:themeShade="BF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145"/>
            </w:tblGrid>
            <w:tr w:rsidR="0036240A" w:rsidRPr="00CF1A49" w14:paraId="585186A2" w14:textId="77777777" w:rsidTr="0036240A">
              <w:trPr>
                <w:trHeight w:val="584"/>
              </w:trPr>
              <w:tc>
                <w:tcPr>
                  <w:tcW w:w="9145" w:type="dxa"/>
                </w:tcPr>
                <w:p w14:paraId="0BB3D4BE" w14:textId="77777777" w:rsidR="0036240A" w:rsidRPr="00CF1A49" w:rsidRDefault="0036240A" w:rsidP="0036240A">
                  <w:pPr>
                    <w:pStyle w:val="Heading3"/>
                    <w:contextualSpacing w:val="0"/>
                    <w:outlineLvl w:val="2"/>
                  </w:pPr>
                  <w:r>
                    <w:t>June 2014 - Present</w:t>
                  </w:r>
                </w:p>
                <w:p w14:paraId="0CF528C9" w14:textId="77777777" w:rsidR="0036240A" w:rsidRPr="00CF1A49" w:rsidRDefault="0036240A" w:rsidP="0036240A">
                  <w:pPr>
                    <w:pStyle w:val="Heading2"/>
                    <w:contextualSpacing w:val="0"/>
                    <w:outlineLvl w:val="1"/>
                  </w:pPr>
                  <w:r>
                    <w:t>B.S. Computer Engineering</w:t>
                  </w:r>
                  <w:r w:rsidRPr="00CF1A49">
                    <w:t xml:space="preserve">, </w:t>
                  </w:r>
                  <w:r>
                    <w:rPr>
                      <w:rStyle w:val="SubtleReference"/>
                    </w:rPr>
                    <w:t>NYU tandon school of Engineering</w:t>
                  </w:r>
                </w:p>
                <w:p w14:paraId="342A5D7E" w14:textId="77777777" w:rsidR="0036240A" w:rsidRPr="00CF1A49" w:rsidRDefault="0036240A" w:rsidP="0036240A">
                  <w:pPr>
                    <w:contextualSpacing w:val="0"/>
                  </w:pPr>
                </w:p>
              </w:tc>
            </w:tr>
            <w:tr w:rsidR="0036240A" w:rsidRPr="00CF1A49" w14:paraId="004DC032" w14:textId="77777777" w:rsidTr="0036240A">
              <w:trPr>
                <w:trHeight w:val="171"/>
              </w:trPr>
              <w:tc>
                <w:tcPr>
                  <w:tcW w:w="9145" w:type="dxa"/>
                  <w:tcMar>
                    <w:top w:w="216" w:type="dxa"/>
                  </w:tcMar>
                </w:tcPr>
                <w:p w14:paraId="4AA6E937" w14:textId="77777777" w:rsidR="0036240A" w:rsidRDefault="0036240A" w:rsidP="0036240A"/>
              </w:tc>
            </w:tr>
          </w:tbl>
          <w:p w14:paraId="41D2F024" w14:textId="77777777" w:rsidR="001755A8" w:rsidRPr="00CF1A49" w:rsidRDefault="001755A8" w:rsidP="00913946">
            <w:pPr>
              <w:contextualSpacing w:val="0"/>
            </w:pPr>
          </w:p>
        </w:tc>
      </w:tr>
    </w:tbl>
    <w:p w14:paraId="20B62337" w14:textId="77777777" w:rsidR="004E01EB" w:rsidRPr="00CF1A49" w:rsidRDefault="000260BF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32F3742DCF454DA883595B9A5DCEED25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12F86506" w14:textId="77777777" w:rsidTr="00D66A52">
        <w:tc>
          <w:tcPr>
            <w:tcW w:w="9355" w:type="dxa"/>
          </w:tcPr>
          <w:p w14:paraId="0671B6EC" w14:textId="77777777" w:rsidR="001D0BF1" w:rsidRPr="00CF1A49" w:rsidRDefault="007233B0" w:rsidP="001D0BF1">
            <w:pPr>
              <w:pStyle w:val="Heading3"/>
              <w:contextualSpacing w:val="0"/>
              <w:outlineLvl w:val="2"/>
            </w:pPr>
            <w:r>
              <w:t>SeptEMBER 2017</w:t>
            </w:r>
            <w:r w:rsidR="001D0BF1" w:rsidRPr="00CF1A49">
              <w:t xml:space="preserve"> – </w:t>
            </w:r>
            <w:r>
              <w:t>Present</w:t>
            </w:r>
          </w:p>
          <w:p w14:paraId="7D0825B9" w14:textId="2EFB6987" w:rsidR="00283016" w:rsidRDefault="007233B0" w:rsidP="00283016">
            <w:pPr>
              <w:pStyle w:val="Heading2"/>
              <w:contextualSpacing w:val="0"/>
              <w:outlineLvl w:val="1"/>
            </w:pPr>
            <w:r>
              <w:t>Junior Tech</w:t>
            </w:r>
            <w:r w:rsidR="0036240A">
              <w:t>Nical Support Engineer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Valiant Technology</w:t>
            </w:r>
            <w:r w:rsidR="0036240A">
              <w:t xml:space="preserve"> </w:t>
            </w:r>
          </w:p>
          <w:p w14:paraId="4A735997" w14:textId="1E960B81" w:rsidR="00283016" w:rsidRDefault="00283016" w:rsidP="00283016">
            <w:pPr>
              <w:pStyle w:val="ListParagraph"/>
              <w:numPr>
                <w:ilvl w:val="0"/>
                <w:numId w:val="15"/>
              </w:numPr>
            </w:pPr>
            <w:r>
              <w:t>Provide solutions to many user’s problems</w:t>
            </w:r>
          </w:p>
          <w:p w14:paraId="2E65280D" w14:textId="159ABB61" w:rsidR="00283016" w:rsidRDefault="00283016" w:rsidP="001D0BF1">
            <w:pPr>
              <w:pStyle w:val="ListParagraph"/>
              <w:numPr>
                <w:ilvl w:val="0"/>
                <w:numId w:val="15"/>
              </w:numPr>
            </w:pPr>
            <w:r>
              <w:t>Turnaround from problem to resolution has been minimized since starting</w:t>
            </w:r>
          </w:p>
          <w:p w14:paraId="6C133201" w14:textId="2D50B02E" w:rsidR="00E11928" w:rsidRDefault="00E11928" w:rsidP="00E11928">
            <w:pPr>
              <w:pStyle w:val="ListParagraph"/>
              <w:numPr>
                <w:ilvl w:val="1"/>
                <w:numId w:val="15"/>
              </w:numPr>
            </w:pPr>
            <w:r>
              <w:t xml:space="preserve">Automated </w:t>
            </w:r>
            <w:r w:rsidR="00735DBE">
              <w:t>recurring tasks speeding up turnaround by 80%</w:t>
            </w:r>
          </w:p>
          <w:p w14:paraId="502D0CCC" w14:textId="77777777" w:rsidR="00E11928" w:rsidRDefault="006757AC" w:rsidP="00E11928">
            <w:pPr>
              <w:pStyle w:val="ListParagraph"/>
              <w:numPr>
                <w:ilvl w:val="0"/>
                <w:numId w:val="15"/>
              </w:numPr>
            </w:pPr>
            <w:r>
              <w:t xml:space="preserve">Integration of </w:t>
            </w:r>
            <w:r w:rsidR="00A53739">
              <w:t>backup deployment</w:t>
            </w:r>
          </w:p>
          <w:p w14:paraId="69D106A2" w14:textId="17CDEB98" w:rsidR="00991D75" w:rsidRPr="00CF1A49" w:rsidRDefault="00991D75" w:rsidP="00991D75">
            <w:pPr>
              <w:pStyle w:val="ListParagraph"/>
              <w:numPr>
                <w:ilvl w:val="1"/>
                <w:numId w:val="15"/>
              </w:numPr>
            </w:pPr>
            <w:r>
              <w:t>Datto Backup Cert</w:t>
            </w:r>
          </w:p>
        </w:tc>
      </w:tr>
      <w:tr w:rsidR="00F61DF9" w:rsidRPr="00CF1A49" w14:paraId="0290782B" w14:textId="77777777" w:rsidTr="00F61DF9">
        <w:tc>
          <w:tcPr>
            <w:tcW w:w="9355" w:type="dxa"/>
            <w:tcMar>
              <w:top w:w="216" w:type="dxa"/>
            </w:tcMar>
          </w:tcPr>
          <w:p w14:paraId="5E48476F" w14:textId="77777777" w:rsidR="00F61DF9" w:rsidRPr="00CF1A49" w:rsidRDefault="007233B0" w:rsidP="00F61DF9">
            <w:pPr>
              <w:pStyle w:val="Heading3"/>
              <w:contextualSpacing w:val="0"/>
              <w:outlineLvl w:val="2"/>
            </w:pPr>
            <w:r>
              <w:t>September 2014</w:t>
            </w:r>
            <w:r w:rsidR="00F61DF9" w:rsidRPr="00CF1A49">
              <w:t xml:space="preserve"> – </w:t>
            </w:r>
            <w:r>
              <w:t>May 2017</w:t>
            </w:r>
          </w:p>
          <w:p w14:paraId="15E94644" w14:textId="11ACB38A" w:rsidR="00F61DF9" w:rsidRPr="00CF1A49" w:rsidRDefault="00283016" w:rsidP="00F61DF9">
            <w:pPr>
              <w:pStyle w:val="Heading2"/>
              <w:contextualSpacing w:val="0"/>
              <w:outlineLvl w:val="1"/>
            </w:pPr>
            <w:r>
              <w:t xml:space="preserve">Computer Science </w:t>
            </w:r>
            <w:r w:rsidR="007233B0">
              <w:t>Tutor</w:t>
            </w:r>
          </w:p>
          <w:p w14:paraId="375943C3" w14:textId="15DF3581" w:rsidR="00F61DF9" w:rsidRDefault="00283016" w:rsidP="00283016">
            <w:pPr>
              <w:pStyle w:val="ListParagraph"/>
              <w:numPr>
                <w:ilvl w:val="0"/>
                <w:numId w:val="16"/>
              </w:numPr>
            </w:pPr>
            <w:r>
              <w:t>Tutored students and peers</w:t>
            </w:r>
          </w:p>
          <w:p w14:paraId="7D9216F4" w14:textId="77777777" w:rsidR="00283016" w:rsidRDefault="00283016" w:rsidP="00283016">
            <w:pPr>
              <w:pStyle w:val="ListParagraph"/>
              <w:numPr>
                <w:ilvl w:val="0"/>
                <w:numId w:val="16"/>
              </w:numPr>
            </w:pPr>
            <w:r>
              <w:t>Saw improvement in students</w:t>
            </w:r>
          </w:p>
          <w:p w14:paraId="3139697C" w14:textId="2B117E65" w:rsidR="00E11928" w:rsidRDefault="00E11928" w:rsidP="00E11928">
            <w:pPr>
              <w:pStyle w:val="ListParagraph"/>
              <w:numPr>
                <w:ilvl w:val="1"/>
                <w:numId w:val="16"/>
              </w:numPr>
            </w:pPr>
            <w:r>
              <w:t>Re</w:t>
            </w:r>
            <w:r w:rsidR="00B10D98">
              <w:t>ported high levels of retention</w:t>
            </w:r>
          </w:p>
        </w:tc>
      </w:tr>
    </w:tbl>
    <w:sdt>
      <w:sdtPr>
        <w:alias w:val="Skills:"/>
        <w:tag w:val="Skills:"/>
        <w:id w:val="-1392877668"/>
        <w:placeholder>
          <w:docPart w:val="6C50870F797641AF9554C071EE287DEE"/>
        </w:placeholder>
        <w:temporary/>
        <w:showingPlcHdr/>
        <w15:appearance w15:val="hidden"/>
      </w:sdtPr>
      <w:sdtEndPr/>
      <w:sdtContent>
        <w:p w14:paraId="7B5EACFC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737604F6" w14:textId="77777777" w:rsidTr="00B10D98">
        <w:tc>
          <w:tcPr>
            <w:tcW w:w="4680" w:type="dxa"/>
          </w:tcPr>
          <w:p w14:paraId="7A1F358F" w14:textId="57B10178" w:rsidR="001E3120" w:rsidRPr="006E1507" w:rsidRDefault="00283016" w:rsidP="006E1507">
            <w:pPr>
              <w:pStyle w:val="ListBullet"/>
              <w:contextualSpacing w:val="0"/>
            </w:pPr>
            <w:bookmarkStart w:id="1" w:name="_Hlk21470545"/>
            <w:r>
              <w:t>Programming Languages: Python, C++</w:t>
            </w:r>
          </w:p>
          <w:p w14:paraId="1A56A304" w14:textId="2C3943D1" w:rsidR="001F4E6D" w:rsidRPr="006E1507" w:rsidRDefault="00283016" w:rsidP="006E1507">
            <w:pPr>
              <w:pStyle w:val="ListBullet"/>
              <w:contextualSpacing w:val="0"/>
            </w:pPr>
            <w:r>
              <w:t>Architecture:</w:t>
            </w:r>
            <w:r w:rsidR="007233B0">
              <w:t xml:space="preserve"> </w:t>
            </w:r>
            <w:r w:rsidR="00B10D98">
              <w:t xml:space="preserve">x86 &amp; x64 Assembly, </w:t>
            </w:r>
            <w:r w:rsidR="007233B0">
              <w:t>MIPS</w:t>
            </w:r>
            <w:r>
              <w:t>, FPGA</w:t>
            </w:r>
          </w:p>
        </w:tc>
        <w:tc>
          <w:tcPr>
            <w:tcW w:w="4680" w:type="dxa"/>
            <w:tcMar>
              <w:left w:w="360" w:type="dxa"/>
            </w:tcMar>
          </w:tcPr>
          <w:p w14:paraId="1BD5C868" w14:textId="4580542C" w:rsidR="00B10D98" w:rsidRPr="006E1507" w:rsidRDefault="00D2518B" w:rsidP="00991D75">
            <w:pPr>
              <w:pStyle w:val="ListBullet"/>
              <w:contextualSpacing w:val="0"/>
            </w:pPr>
            <w:r>
              <w:t>Circuit and electronics design</w:t>
            </w:r>
          </w:p>
        </w:tc>
      </w:tr>
    </w:tbl>
    <w:bookmarkEnd w:id="1"/>
    <w:p w14:paraId="0D31679E" w14:textId="3FB2A890" w:rsidR="00662AB6" w:rsidRPr="00662AB6" w:rsidRDefault="00662AB6" w:rsidP="00662AB6">
      <w:pPr>
        <w:pStyle w:val="Heading1"/>
        <w:rPr>
          <w:rFonts w:eastAsiaTheme="minorHAnsi" w:cstheme="minorBidi"/>
          <w:color w:val="595959" w:themeColor="text1" w:themeTint="A6"/>
          <w:szCs w:val="28"/>
        </w:rPr>
      </w:pPr>
      <w:r w:rsidRPr="00662AB6">
        <w:rPr>
          <w:rFonts w:eastAsiaTheme="minorHAnsi" w:cstheme="minorBidi"/>
          <w:color w:val="595959" w:themeColor="text1" w:themeTint="A6"/>
          <w:szCs w:val="28"/>
        </w:rPr>
        <w:t>Classwork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662AB6" w:rsidRPr="006E1507" w14:paraId="28B348E2" w14:textId="77777777" w:rsidTr="006615D8">
        <w:tc>
          <w:tcPr>
            <w:tcW w:w="4680" w:type="dxa"/>
          </w:tcPr>
          <w:p w14:paraId="60D11D7C" w14:textId="70CA4EFB" w:rsidR="00662AB6" w:rsidRDefault="00A60BBA" w:rsidP="006615D8">
            <w:pPr>
              <w:pStyle w:val="ListBullet"/>
              <w:contextualSpacing w:val="0"/>
            </w:pPr>
            <w:r>
              <w:t>Computer Architecture</w:t>
            </w:r>
          </w:p>
          <w:p w14:paraId="5C2598B8" w14:textId="77777777" w:rsidR="00A60BBA" w:rsidRDefault="00A60BBA" w:rsidP="006615D8">
            <w:pPr>
              <w:pStyle w:val="ListBullet"/>
              <w:contextualSpacing w:val="0"/>
            </w:pPr>
            <w:r>
              <w:t>Operating Systems</w:t>
            </w:r>
          </w:p>
          <w:p w14:paraId="6A849D5F" w14:textId="22CFD7B8" w:rsidR="00A60BBA" w:rsidRPr="006E1507" w:rsidRDefault="00A60BBA" w:rsidP="006615D8">
            <w:pPr>
              <w:pStyle w:val="ListBullet"/>
              <w:contextualSpacing w:val="0"/>
            </w:pPr>
            <w:r>
              <w:t>Embedded Systems</w:t>
            </w:r>
          </w:p>
        </w:tc>
        <w:tc>
          <w:tcPr>
            <w:tcW w:w="4680" w:type="dxa"/>
            <w:tcMar>
              <w:left w:w="360" w:type="dxa"/>
            </w:tcMar>
          </w:tcPr>
          <w:p w14:paraId="199C2CEC" w14:textId="77777777" w:rsidR="00662AB6" w:rsidRDefault="00A60BBA" w:rsidP="00662AB6">
            <w:pPr>
              <w:pStyle w:val="ListBullet"/>
              <w:contextualSpacing w:val="0"/>
            </w:pPr>
            <w:r>
              <w:t xml:space="preserve">Computer </w:t>
            </w:r>
            <w:r w:rsidR="00662AB6">
              <w:t>Network</w:t>
            </w:r>
            <w:r>
              <w:t>ing</w:t>
            </w:r>
          </w:p>
          <w:p w14:paraId="11FEEBED" w14:textId="77777777" w:rsidR="00A60BBA" w:rsidRDefault="00A60BBA" w:rsidP="00662AB6">
            <w:pPr>
              <w:pStyle w:val="ListBullet"/>
              <w:contextualSpacing w:val="0"/>
            </w:pPr>
            <w:r>
              <w:t>Data Structure &amp; Algorithms</w:t>
            </w:r>
          </w:p>
          <w:p w14:paraId="27740367" w14:textId="28EF2BBD" w:rsidR="00A60BBA" w:rsidRPr="006E1507" w:rsidRDefault="00A60BBA" w:rsidP="00662AB6">
            <w:pPr>
              <w:pStyle w:val="ListBullet"/>
              <w:contextualSpacing w:val="0"/>
            </w:pPr>
            <w:r>
              <w:t>Circuitry and Electronics design</w:t>
            </w:r>
          </w:p>
        </w:tc>
      </w:tr>
    </w:tbl>
    <w:p w14:paraId="0E737F85" w14:textId="4B785D34" w:rsidR="00D01CDE" w:rsidRPr="006E1507" w:rsidRDefault="00D01CDE" w:rsidP="00E11928"/>
    <w:sectPr w:rsidR="00D01CDE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1B4152" w14:textId="77777777" w:rsidR="000260BF" w:rsidRDefault="000260BF" w:rsidP="0068194B">
      <w:r>
        <w:separator/>
      </w:r>
    </w:p>
    <w:p w14:paraId="78A5CA5E" w14:textId="77777777" w:rsidR="000260BF" w:rsidRDefault="000260BF"/>
    <w:p w14:paraId="0B51615A" w14:textId="77777777" w:rsidR="000260BF" w:rsidRDefault="000260BF"/>
  </w:endnote>
  <w:endnote w:type="continuationSeparator" w:id="0">
    <w:p w14:paraId="2D5B811B" w14:textId="77777777" w:rsidR="000260BF" w:rsidRDefault="000260BF" w:rsidP="0068194B">
      <w:r>
        <w:continuationSeparator/>
      </w:r>
    </w:p>
    <w:p w14:paraId="2A74B71C" w14:textId="77777777" w:rsidR="000260BF" w:rsidRDefault="000260BF"/>
    <w:p w14:paraId="5AA17FE4" w14:textId="77777777" w:rsidR="000260BF" w:rsidRDefault="000260B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FD8D21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379846" w14:textId="77777777" w:rsidR="000260BF" w:rsidRDefault="000260BF" w:rsidP="0068194B">
      <w:r>
        <w:separator/>
      </w:r>
    </w:p>
    <w:p w14:paraId="47D992F1" w14:textId="77777777" w:rsidR="000260BF" w:rsidRDefault="000260BF"/>
    <w:p w14:paraId="00E6F568" w14:textId="77777777" w:rsidR="000260BF" w:rsidRDefault="000260BF"/>
  </w:footnote>
  <w:footnote w:type="continuationSeparator" w:id="0">
    <w:p w14:paraId="28D549E3" w14:textId="77777777" w:rsidR="000260BF" w:rsidRDefault="000260BF" w:rsidP="0068194B">
      <w:r>
        <w:continuationSeparator/>
      </w:r>
    </w:p>
    <w:p w14:paraId="19804D94" w14:textId="77777777" w:rsidR="000260BF" w:rsidRDefault="000260BF"/>
    <w:p w14:paraId="6A2CDE83" w14:textId="77777777" w:rsidR="000260BF" w:rsidRDefault="000260B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42B293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B9B8408" wp14:editId="0824FD1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C716F71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C7FC8E2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9705794"/>
    <w:multiLevelType w:val="hybridMultilevel"/>
    <w:tmpl w:val="28B61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5BE7179"/>
    <w:multiLevelType w:val="hybridMultilevel"/>
    <w:tmpl w:val="F6D84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403D9D"/>
    <w:multiLevelType w:val="hybridMultilevel"/>
    <w:tmpl w:val="DB249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2"/>
  </w:num>
  <w:num w:numId="8">
    <w:abstractNumId w:val="2"/>
  </w:num>
  <w:num w:numId="9">
    <w:abstractNumId w:val="15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3"/>
  </w:num>
  <w:num w:numId="15">
    <w:abstractNumId w:val="1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3B0"/>
    <w:rsid w:val="000001EF"/>
    <w:rsid w:val="00007322"/>
    <w:rsid w:val="00007728"/>
    <w:rsid w:val="00024584"/>
    <w:rsid w:val="00024730"/>
    <w:rsid w:val="000260BF"/>
    <w:rsid w:val="00055E95"/>
    <w:rsid w:val="0007021F"/>
    <w:rsid w:val="000B2BA5"/>
    <w:rsid w:val="000B47DD"/>
    <w:rsid w:val="000F2F8C"/>
    <w:rsid w:val="0010006E"/>
    <w:rsid w:val="001045A8"/>
    <w:rsid w:val="00114A91"/>
    <w:rsid w:val="001427E1"/>
    <w:rsid w:val="001436C3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83016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15C2"/>
    <w:rsid w:val="0036240A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36A0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62710"/>
    <w:rsid w:val="00662AB6"/>
    <w:rsid w:val="006757AC"/>
    <w:rsid w:val="0068194B"/>
    <w:rsid w:val="00692703"/>
    <w:rsid w:val="006A1962"/>
    <w:rsid w:val="006B5D48"/>
    <w:rsid w:val="006B7D7B"/>
    <w:rsid w:val="006C1A5E"/>
    <w:rsid w:val="006E1507"/>
    <w:rsid w:val="0070279B"/>
    <w:rsid w:val="00712D8B"/>
    <w:rsid w:val="007233B0"/>
    <w:rsid w:val="007273B7"/>
    <w:rsid w:val="00733E0A"/>
    <w:rsid w:val="00735DBE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E66D0"/>
    <w:rsid w:val="008F3B14"/>
    <w:rsid w:val="00901899"/>
    <w:rsid w:val="0090326E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91D75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739"/>
    <w:rsid w:val="00A53DE1"/>
    <w:rsid w:val="00A60BBA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D98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1CDE"/>
    <w:rsid w:val="00D0630C"/>
    <w:rsid w:val="00D243A9"/>
    <w:rsid w:val="00D2518B"/>
    <w:rsid w:val="00D305E5"/>
    <w:rsid w:val="00D37B6C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1928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862A6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D6DDB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AD6FF2"/>
  <w15:chartTrackingRefBased/>
  <w15:docId w15:val="{1830D297-1D31-4560-9206-A45BF6528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62AB6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1436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jnnof.LAPTOP-CRAHT21E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2F3742DCF454DA883595B9A5DCEED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B596EE-09FD-4B8F-8900-16B4D7F1F55D}"/>
      </w:docPartPr>
      <w:docPartBody>
        <w:p w:rsidR="00D46BCA" w:rsidRDefault="006B3436">
          <w:pPr>
            <w:pStyle w:val="32F3742DCF454DA883595B9A5DCEED25"/>
          </w:pPr>
          <w:r w:rsidRPr="00CF1A49">
            <w:t>Experience</w:t>
          </w:r>
        </w:p>
      </w:docPartBody>
    </w:docPart>
    <w:docPart>
      <w:docPartPr>
        <w:name w:val="6C50870F797641AF9554C071EE287D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521932-80F7-4C34-B2B1-8402FC65AAEB}"/>
      </w:docPartPr>
      <w:docPartBody>
        <w:p w:rsidR="00D46BCA" w:rsidRDefault="006B3436">
          <w:pPr>
            <w:pStyle w:val="6C50870F797641AF9554C071EE287DEE"/>
          </w:pPr>
          <w:r w:rsidRPr="00CF1A49">
            <w:t>Skills</w:t>
          </w:r>
        </w:p>
      </w:docPartBody>
    </w:docPart>
    <w:docPart>
      <w:docPartPr>
        <w:name w:val="5AF3568DBAAC4618B01F1010C4E7A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75B6FA-1EFC-42FE-ACC7-D4CBAC4EF06E}"/>
      </w:docPartPr>
      <w:docPartBody>
        <w:p w:rsidR="00D46BCA" w:rsidRDefault="006022BA" w:rsidP="006022BA">
          <w:pPr>
            <w:pStyle w:val="5AF3568DBAAC4618B01F1010C4E7A4FA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2BA"/>
    <w:rsid w:val="006022BA"/>
    <w:rsid w:val="006B3436"/>
    <w:rsid w:val="00963783"/>
    <w:rsid w:val="00B41D70"/>
    <w:rsid w:val="00D46BCA"/>
    <w:rsid w:val="00FA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89C311492E49C19C1A4BDDC3DC203C">
    <w:name w:val="3E89C311492E49C19C1A4BDDC3DC203C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3838A6DE31634417A2B748633A5AC7F1">
    <w:name w:val="3838A6DE31634417A2B748633A5AC7F1"/>
  </w:style>
  <w:style w:type="paragraph" w:customStyle="1" w:styleId="1F51A51DC5054211929E5DD764BEDE89">
    <w:name w:val="1F51A51DC5054211929E5DD764BEDE89"/>
  </w:style>
  <w:style w:type="paragraph" w:customStyle="1" w:styleId="87E603DBB5BA4D8DA0EFC2F9FCAA5DC7">
    <w:name w:val="87E603DBB5BA4D8DA0EFC2F9FCAA5DC7"/>
  </w:style>
  <w:style w:type="paragraph" w:customStyle="1" w:styleId="5741C02508AC48F2824EE33D252E2C92">
    <w:name w:val="5741C02508AC48F2824EE33D252E2C92"/>
  </w:style>
  <w:style w:type="paragraph" w:customStyle="1" w:styleId="BAF6067EA0CB446D9946C1C6421373E0">
    <w:name w:val="BAF6067EA0CB446D9946C1C6421373E0"/>
  </w:style>
  <w:style w:type="paragraph" w:customStyle="1" w:styleId="130C947FC73A4F00A8B3865A05C443F9">
    <w:name w:val="130C947FC73A4F00A8B3865A05C443F9"/>
  </w:style>
  <w:style w:type="paragraph" w:customStyle="1" w:styleId="83C51B62597548B5A1C1FFF237106239">
    <w:name w:val="83C51B62597548B5A1C1FFF237106239"/>
  </w:style>
  <w:style w:type="paragraph" w:customStyle="1" w:styleId="5AF86F24E2C74C4A8B2E03472211E6DF">
    <w:name w:val="5AF86F24E2C74C4A8B2E03472211E6DF"/>
  </w:style>
  <w:style w:type="paragraph" w:customStyle="1" w:styleId="E04C93B27B344D68B07C4E1E774F2635">
    <w:name w:val="E04C93B27B344D68B07C4E1E774F2635"/>
  </w:style>
  <w:style w:type="paragraph" w:customStyle="1" w:styleId="4115E94F3046423A9CA25620F68E5D5A">
    <w:name w:val="4115E94F3046423A9CA25620F68E5D5A"/>
  </w:style>
  <w:style w:type="paragraph" w:customStyle="1" w:styleId="32F3742DCF454DA883595B9A5DCEED25">
    <w:name w:val="32F3742DCF454DA883595B9A5DCEED25"/>
  </w:style>
  <w:style w:type="paragraph" w:customStyle="1" w:styleId="008D259B74B648ADAF973FA1C3050B56">
    <w:name w:val="008D259B74B648ADAF973FA1C3050B56"/>
  </w:style>
  <w:style w:type="paragraph" w:customStyle="1" w:styleId="DBA592BF231C48CE88F23CD9CB467D5C">
    <w:name w:val="DBA592BF231C48CE88F23CD9CB467D5C"/>
  </w:style>
  <w:style w:type="paragraph" w:customStyle="1" w:styleId="54964C2E7D9849BC9597726D656F32DB">
    <w:name w:val="54964C2E7D9849BC9597726D656F32DB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8E30B72F55E44F199A206F9D796E8CA1">
    <w:name w:val="8E30B72F55E44F199A206F9D796E8CA1"/>
  </w:style>
  <w:style w:type="paragraph" w:customStyle="1" w:styleId="84C22982028D4C3390AA0AB5E588362D">
    <w:name w:val="84C22982028D4C3390AA0AB5E588362D"/>
  </w:style>
  <w:style w:type="paragraph" w:customStyle="1" w:styleId="0A5A62D1D669431182A7B08F919942E4">
    <w:name w:val="0A5A62D1D669431182A7B08F919942E4"/>
  </w:style>
  <w:style w:type="paragraph" w:customStyle="1" w:styleId="868CF2CD26AB4945B48FA70168CB8A52">
    <w:name w:val="868CF2CD26AB4945B48FA70168CB8A52"/>
  </w:style>
  <w:style w:type="paragraph" w:customStyle="1" w:styleId="845909DE78FE46F383079C8F0A0E03CA">
    <w:name w:val="845909DE78FE46F383079C8F0A0E03CA"/>
  </w:style>
  <w:style w:type="paragraph" w:customStyle="1" w:styleId="5C3021184EBF46648BB0BBE92DC939EC">
    <w:name w:val="5C3021184EBF46648BB0BBE92DC939EC"/>
  </w:style>
  <w:style w:type="paragraph" w:customStyle="1" w:styleId="BE672C33FE5D4AC7992422390E6C8812">
    <w:name w:val="BE672C33FE5D4AC7992422390E6C8812"/>
  </w:style>
  <w:style w:type="paragraph" w:customStyle="1" w:styleId="7DF3A4FC201C4109B926B6D99A898732">
    <w:name w:val="7DF3A4FC201C4109B926B6D99A898732"/>
  </w:style>
  <w:style w:type="paragraph" w:customStyle="1" w:styleId="B8B9ADEAA29A4C4FA69F4F36D92A623C">
    <w:name w:val="B8B9ADEAA29A4C4FA69F4F36D92A623C"/>
  </w:style>
  <w:style w:type="paragraph" w:customStyle="1" w:styleId="CABAB4CC5F6548F5B4C0C1D87BAF0DD7">
    <w:name w:val="CABAB4CC5F6548F5B4C0C1D87BAF0DD7"/>
  </w:style>
  <w:style w:type="paragraph" w:customStyle="1" w:styleId="D9A013033B2948E49C1C0A0121A632F0">
    <w:name w:val="D9A013033B2948E49C1C0A0121A632F0"/>
  </w:style>
  <w:style w:type="paragraph" w:customStyle="1" w:styleId="C3C7CC7C92A84F45946E00E8E9287FA3">
    <w:name w:val="C3C7CC7C92A84F45946E00E8E9287FA3"/>
  </w:style>
  <w:style w:type="paragraph" w:customStyle="1" w:styleId="0DCEB2D7A42F41BE9D041E4365895BA9">
    <w:name w:val="0DCEB2D7A42F41BE9D041E4365895BA9"/>
  </w:style>
  <w:style w:type="paragraph" w:customStyle="1" w:styleId="F6CC4A0D1BF644868BB27003A140F3F9">
    <w:name w:val="F6CC4A0D1BF644868BB27003A140F3F9"/>
  </w:style>
  <w:style w:type="paragraph" w:customStyle="1" w:styleId="8112148F234949BDB6129A988E887735">
    <w:name w:val="8112148F234949BDB6129A988E887735"/>
  </w:style>
  <w:style w:type="paragraph" w:customStyle="1" w:styleId="E1D71E5422B749B1B1A4A0972417CB13">
    <w:name w:val="E1D71E5422B749B1B1A4A0972417CB13"/>
  </w:style>
  <w:style w:type="paragraph" w:customStyle="1" w:styleId="B6F4D0CA035642E797DA5A091F5F9CFD">
    <w:name w:val="B6F4D0CA035642E797DA5A091F5F9CFD"/>
  </w:style>
  <w:style w:type="paragraph" w:customStyle="1" w:styleId="5CD3F05409B64B4A9E3C944307599E74">
    <w:name w:val="5CD3F05409B64B4A9E3C944307599E74"/>
  </w:style>
  <w:style w:type="paragraph" w:customStyle="1" w:styleId="6C50870F797641AF9554C071EE287DEE">
    <w:name w:val="6C50870F797641AF9554C071EE287DEE"/>
  </w:style>
  <w:style w:type="paragraph" w:customStyle="1" w:styleId="8C9DBA6E062446289787B6AA5D024B0E">
    <w:name w:val="8C9DBA6E062446289787B6AA5D024B0E"/>
  </w:style>
  <w:style w:type="paragraph" w:customStyle="1" w:styleId="209BFB47939F43B0B60313FE06D04731">
    <w:name w:val="209BFB47939F43B0B60313FE06D04731"/>
  </w:style>
  <w:style w:type="paragraph" w:customStyle="1" w:styleId="CC78ACB669B94DC2979981EA88A53D64">
    <w:name w:val="CC78ACB669B94DC2979981EA88A53D64"/>
  </w:style>
  <w:style w:type="paragraph" w:customStyle="1" w:styleId="205D34BFDD8848A7A8378C5397264699">
    <w:name w:val="205D34BFDD8848A7A8378C5397264699"/>
  </w:style>
  <w:style w:type="paragraph" w:customStyle="1" w:styleId="B06B0E097E574841A887B9DE8EF8DEE4">
    <w:name w:val="B06B0E097E574841A887B9DE8EF8DEE4"/>
  </w:style>
  <w:style w:type="paragraph" w:customStyle="1" w:styleId="18D7B45D7B0249BCA51EF6A8DE858BDE">
    <w:name w:val="18D7B45D7B0249BCA51EF6A8DE858BDE"/>
  </w:style>
  <w:style w:type="paragraph" w:customStyle="1" w:styleId="DCED5102CED04F7EAC2557B8E7B91672">
    <w:name w:val="DCED5102CED04F7EAC2557B8E7B91672"/>
  </w:style>
  <w:style w:type="paragraph" w:customStyle="1" w:styleId="5AF3568DBAAC4618B01F1010C4E7A4FA">
    <w:name w:val="5AF3568DBAAC4618B01F1010C4E7A4FA"/>
    <w:rsid w:val="006022BA"/>
  </w:style>
  <w:style w:type="paragraph" w:customStyle="1" w:styleId="C9E180082B4640FF8B151CB4796E35D4">
    <w:name w:val="C9E180082B4640FF8B151CB4796E35D4"/>
    <w:rsid w:val="00D46BCA"/>
  </w:style>
  <w:style w:type="paragraph" w:customStyle="1" w:styleId="9B38FD4D494C4F28B352CF278A395515">
    <w:name w:val="9B38FD4D494C4F28B352CF278A395515"/>
    <w:rsid w:val="00D46B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C:\Users\jnnof.LAPTOP-CRAHT21E\AppData\Roaming\Microsoft\Templates\Chronological Resume (Modern design).dotx</Template>
  <TotalTime>107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Nofrada</dc:creator>
  <cp:keywords/>
  <dc:description/>
  <cp:lastModifiedBy>Jeremiah Nofrada</cp:lastModifiedBy>
  <cp:revision>13</cp:revision>
  <cp:lastPrinted>2019-04-07T21:36:00Z</cp:lastPrinted>
  <dcterms:created xsi:type="dcterms:W3CDTF">2019-04-07T20:56:00Z</dcterms:created>
  <dcterms:modified xsi:type="dcterms:W3CDTF">2019-10-16T13:40:00Z</dcterms:modified>
  <cp:category/>
</cp:coreProperties>
</file>